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 w:rsidP="000F0752">
      <w:pPr>
        <w:pStyle w:val="ab"/>
        <w:tabs>
          <w:tab w:val="left" w:pos="142"/>
        </w:tabs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Рисунок 3" descr="Колонны с точки зрения стоящего у их основания наблюдателя с голубым небом над ни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7840B7" w:rsidP="00D5413C">
      <w:pPr>
        <w:pStyle w:val="a7"/>
      </w:pPr>
      <w:sdt>
        <w:sdtPr>
          <w:alias w:val="Заголовок отчета:"/>
          <w:tag w:val="Заголовок отчета:"/>
          <w:id w:val="-190838849"/>
          <w:placeholder>
            <w:docPart w:val="FB14CC5E9E31406B9E27FBBB807CEECF"/>
          </w:placeholder>
          <w:temporary/>
          <w:showingPlcHdr/>
          <w15:appearance w15:val="hidden"/>
        </w:sdtPr>
        <w:sdtEndPr/>
        <w:sdtContent>
          <w:r w:rsidR="00D5413C" w:rsidRPr="00D5413C">
            <w:rPr>
              <w:lang w:bidi="ru-RU"/>
            </w:rPr>
            <w:t>Заголовок отчета</w:t>
          </w:r>
        </w:sdtContent>
      </w:sdt>
    </w:p>
    <w:p w:rsidR="001638F6" w:rsidRPr="00D5413C" w:rsidRDefault="007840B7" w:rsidP="00D5413C">
      <w:pPr>
        <w:pStyle w:val="a9"/>
      </w:pPr>
      <w:sdt>
        <w:sdtPr>
          <w:alias w:val="Подзаголовок отчета:"/>
          <w:tag w:val="Подзаголовок отчета:"/>
          <w:id w:val="1354841790"/>
          <w:placeholder>
            <w:docPart w:val="F8137830EE1049EEADBC60B26CB7579A"/>
          </w:placeholder>
          <w:temporary/>
          <w:showingPlcHdr/>
          <w15:appearance w15:val="hidden"/>
        </w:sdtPr>
        <w:sdtEndPr/>
        <w:sdtContent>
          <w:r w:rsidR="00D5413C" w:rsidRPr="00D5413C">
            <w:rPr>
              <w:lang w:bidi="ru-RU"/>
            </w:rPr>
            <w:t>ПОДЗАГОЛОВОК ОТЧЕТА</w:t>
          </w:r>
        </w:sdtContent>
      </w:sdt>
    </w:p>
    <w:p w:rsidR="003422FF" w:rsidRDefault="007840B7" w:rsidP="003422FF">
      <w:pPr>
        <w:pStyle w:val="a6"/>
      </w:pPr>
      <w:sdt>
        <w:sdtPr>
          <w:alias w:val="Имя:"/>
          <w:tag w:val="Имя:"/>
          <w:id w:val="-2071874759"/>
          <w:placeholder>
            <w:docPart w:val="C9E4678B31C44917AD766C811508092D"/>
          </w:placeholder>
          <w:temporary/>
          <w:showingPlcHdr/>
          <w15:appearance w15:val="hidden"/>
        </w:sdtPr>
        <w:sdtEndPr/>
        <w:sdtContent>
          <w:r w:rsidR="00D5413C">
            <w:rPr>
              <w:lang w:bidi="ru-RU"/>
            </w:rPr>
            <w:t>Имя</w:t>
          </w:r>
        </w:sdtContent>
      </w:sdt>
      <w:r w:rsidR="00D5413C">
        <w:rPr>
          <w:lang w:bidi="ru-RU"/>
        </w:rPr>
        <w:t xml:space="preserve"> | </w:t>
      </w:r>
      <w:sdt>
        <w:sdtPr>
          <w:alias w:val="Название курса:"/>
          <w:tag w:val="Название курса:"/>
          <w:id w:val="-1824112714"/>
          <w:placeholder>
            <w:docPart w:val="9A1102D06F8B4F85BBC9E566B3CDF180"/>
          </w:placeholder>
          <w:temporary/>
          <w:showingPlcHdr/>
          <w15:appearance w15:val="hidden"/>
        </w:sdtPr>
        <w:sdtEndPr/>
        <w:sdtContent>
          <w:r w:rsidR="00D5413C">
            <w:rPr>
              <w:lang w:bidi="ru-RU"/>
            </w:rPr>
            <w:t>Название курса</w:t>
          </w:r>
        </w:sdtContent>
      </w:sdt>
      <w:r w:rsidR="00D5413C">
        <w:rPr>
          <w:lang w:bidi="ru-RU"/>
        </w:rPr>
        <w:t xml:space="preserve"> | </w:t>
      </w:r>
      <w:sdt>
        <w:sdtPr>
          <w:alias w:val="Дата:"/>
          <w:tag w:val="Дата:"/>
          <w:id w:val="-35980865"/>
          <w:placeholder>
            <w:docPart w:val="461CFBA858D0444D869E0403B27AB115"/>
          </w:placeholder>
          <w:temporary/>
          <w:showingPlcHdr/>
          <w15:appearance w15:val="hidden"/>
        </w:sdtPr>
        <w:sdtEndPr/>
        <w:sdtContent>
          <w:r w:rsidR="00D5413C">
            <w:rPr>
              <w:lang w:bidi="ru-RU"/>
            </w:rPr>
            <w:t>Дата</w:t>
          </w:r>
        </w:sdtContent>
      </w:sdt>
      <w:r w:rsidR="003422FF">
        <w:rPr>
          <w:lang w:bidi="ru-RU"/>
        </w:rPr>
        <w:br w:type="page"/>
      </w:r>
    </w:p>
    <w:sdt>
      <w:sdtPr>
        <w:alias w:val="Заголовок 1:"/>
        <w:tag w:val="Заголовок 1:"/>
        <w:id w:val="1549648056"/>
        <w:placeholder>
          <w:docPart w:val="BAF686A0E0E845D29BE17EAFBB0D8332"/>
        </w:placeholder>
        <w:temporary/>
        <w:showingPlcHdr/>
        <w15:appearance w15:val="hidden"/>
      </w:sdtPr>
      <w:sdtEndPr/>
      <w:sdtContent>
        <w:p w:rsidR="001638F6" w:rsidRDefault="00D5413C">
          <w:pPr>
            <w:pStyle w:val="1"/>
          </w:pPr>
          <w:r>
            <w:rPr>
              <w:lang w:bidi="ru-RU"/>
            </w:rPr>
            <w:t>Заголовок 1</w:t>
          </w:r>
        </w:p>
      </w:sdtContent>
    </w:sdt>
    <w:sdt>
      <w:sdtPr>
        <w:alias w:val="Текст абзаца:"/>
        <w:tag w:val="Текст абзаца:"/>
        <w:id w:val="-335997730"/>
        <w:placeholder>
          <w:docPart w:val="AF4C0C5CEA1D4937B2727D941D10E569"/>
        </w:placeholder>
        <w:temporary/>
        <w:showingPlcHdr/>
        <w15:appearance w15:val="hidden"/>
      </w:sdtPr>
      <w:sdtEndPr/>
      <w:sdtContent>
        <w:p w:rsidR="00D5413C" w:rsidRDefault="0000355D" w:rsidP="0000355D">
          <w:r w:rsidRPr="0000355D">
            <w:rPr>
              <w:lang w:bidi="ru-RU"/>
            </w:rPr>
            <w:t>Чтобы изменить замещающий текст на этой странице, выделите его и начните вводить новый текст. Но прежде чем начать ввод текста, ознакомьтесь с советами, которые помогут быстро отформатировать отчет. Вы удивитесь, насколько это просто.</w:t>
          </w:r>
        </w:p>
      </w:sdtContent>
    </w:sdt>
    <w:sdt>
      <w:sdtPr>
        <w:alias w:val="Введите содержимое маркированного списка:"/>
        <w:tag w:val="Введите содержимое маркированного списка:"/>
        <w:id w:val="-784043198"/>
        <w:placeholder>
          <w:docPart w:val="23D56DB99DE049AB805A0C9D642105B0"/>
        </w:placeholder>
        <w:temporary/>
        <w:showingPlcHdr/>
        <w15:appearance w15:val="hidden"/>
      </w:sdtPr>
      <w:sdtEndPr/>
      <w:sdtContent>
        <w:p w:rsidR="007021DE" w:rsidRPr="00514122" w:rsidRDefault="007021DE" w:rsidP="007021DE">
          <w:pPr>
            <w:pStyle w:val="a0"/>
            <w:numPr>
              <w:ilvl w:val="0"/>
              <w:numId w:val="1"/>
            </w:numPr>
          </w:pPr>
          <w:r w:rsidRPr="00514122">
            <w:rPr>
              <w:lang w:bidi="ru-RU"/>
            </w:rPr>
            <w:t xml:space="preserve">Нужен заголовок? Просто выберите необходимый стиль заголовка в коллекции стилей на вкладке "Главная". </w:t>
          </w:r>
        </w:p>
        <w:p w:rsidR="007021DE" w:rsidRPr="00514122" w:rsidRDefault="007021DE" w:rsidP="007021DE">
          <w:pPr>
            <w:pStyle w:val="a0"/>
            <w:numPr>
              <w:ilvl w:val="0"/>
              <w:numId w:val="1"/>
            </w:numPr>
          </w:pPr>
          <w:r w:rsidRPr="00514122">
            <w:rPr>
              <w:lang w:bidi="ru-RU"/>
            </w:rPr>
            <w:t>Обратите внимание на другие стили в коллекции, например для цитат, нумерованного списка или этого маркированного списка.</w:t>
          </w:r>
        </w:p>
        <w:p w:rsidR="007021DE" w:rsidRPr="00514122" w:rsidRDefault="007021DE" w:rsidP="007021DE">
          <w:pPr>
            <w:pStyle w:val="a0"/>
            <w:numPr>
              <w:ilvl w:val="0"/>
              <w:numId w:val="1"/>
            </w:numPr>
          </w:pPr>
          <w:r w:rsidRPr="00514122">
            <w:rPr>
              <w:lang w:bidi="ru-RU"/>
            </w:rPr>
            <w:t>Чтобы получить наилучшие результаты при выделении текста для копирования или редактирования, не выделяйте вместе с текстом пробелы слева или справа от него.</w:t>
          </w:r>
        </w:p>
      </w:sdtContent>
    </w:sdt>
    <w:p w:rsidR="00D5413C" w:rsidRPr="00D5413C" w:rsidRDefault="007840B7" w:rsidP="00D5413C">
      <w:pPr>
        <w:pStyle w:val="2"/>
      </w:pPr>
      <w:sdt>
        <w:sdtPr>
          <w:alias w:val="Заголовок 2:"/>
          <w:tag w:val="Заголовок 2:"/>
          <w:id w:val="959536471"/>
          <w:placeholder>
            <w:docPart w:val="134C6CD28A444AB8A8D203004BD60BA7"/>
          </w:placeholder>
          <w:temporary/>
          <w:showingPlcHdr/>
          <w15:appearance w15:val="hidden"/>
        </w:sdtPr>
        <w:sdtEndPr/>
        <w:sdtContent>
          <w:r w:rsidR="00D5413C">
            <w:rPr>
              <w:lang w:bidi="ru-RU"/>
            </w:rPr>
            <w:t>Заголовок 2</w:t>
          </w:r>
        </w:sdtContent>
      </w:sdt>
    </w:p>
    <w:sdt>
      <w:sdtPr>
        <w:alias w:val="Текст абзаца:"/>
        <w:tag w:val="Текст абзаца:"/>
        <w:id w:val="-2013052735"/>
        <w:placeholder>
          <w:docPart w:val="68A9D68C21B044E5A550DF5B0FEC08A7"/>
        </w:placeholder>
        <w:temporary/>
        <w:showingPlcHdr/>
        <w15:appearance w15:val="hidden"/>
      </w:sdtPr>
      <w:sdtEndPr/>
      <w:sdtContent>
        <w:p w:rsidR="007021DE" w:rsidRDefault="007021DE" w:rsidP="007021DE">
          <w:r>
            <w:rPr>
              <w:lang w:bidi="ru-RU"/>
            </w:rPr>
            <w:t>Если эта фотография на титульном листе не подходит для вашего отчета, вы можете легко заменить ее.</w:t>
          </w:r>
        </w:p>
        <w:p w:rsidR="001638F6" w:rsidRPr="007021DE" w:rsidRDefault="007021DE" w:rsidP="007021DE">
          <w:r>
            <w:rPr>
              <w:lang w:bidi="ru-RU"/>
            </w:rPr>
            <w:t xml:space="preserve">Просто удалите заполнитель изображения. </w:t>
          </w:r>
          <w:r w:rsidR="0000355D" w:rsidRPr="0000355D">
            <w:rPr>
              <w:lang w:bidi="ru-RU"/>
            </w:rPr>
            <w:t>Затем на вкладке "Вставка" нажмите кнопку "Рисунки" и выберите один из файлов.</w:t>
          </w:r>
        </w:p>
      </w:sdtContent>
    </w:sdt>
    <w:sectPr w:rsidR="001638F6" w:rsidRPr="007021DE" w:rsidSect="000F0752">
      <w:footerReference w:type="default" r:id="rId9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0B7" w:rsidRDefault="007840B7">
      <w:pPr>
        <w:spacing w:before="0" w:after="0" w:line="240" w:lineRule="auto"/>
      </w:pPr>
      <w:r>
        <w:separator/>
      </w:r>
    </w:p>
  </w:endnote>
  <w:endnote w:type="continuationSeparator" w:id="0">
    <w:p w:rsidR="007840B7" w:rsidRDefault="007840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ae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00355D"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0B7" w:rsidRDefault="007840B7">
      <w:pPr>
        <w:spacing w:before="0" w:after="0" w:line="240" w:lineRule="auto"/>
      </w:pPr>
      <w:r>
        <w:separator/>
      </w:r>
    </w:p>
  </w:footnote>
  <w:footnote w:type="continuationSeparator" w:id="0">
    <w:p w:rsidR="007840B7" w:rsidRDefault="007840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A23C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51"/>
    <w:rsid w:val="0000355D"/>
    <w:rsid w:val="000748AA"/>
    <w:rsid w:val="000F0752"/>
    <w:rsid w:val="001459BA"/>
    <w:rsid w:val="001638F6"/>
    <w:rsid w:val="001A2000"/>
    <w:rsid w:val="003209D6"/>
    <w:rsid w:val="00334A73"/>
    <w:rsid w:val="003422FF"/>
    <w:rsid w:val="004952C4"/>
    <w:rsid w:val="00510C72"/>
    <w:rsid w:val="005A1C5A"/>
    <w:rsid w:val="00690EFD"/>
    <w:rsid w:val="007021DE"/>
    <w:rsid w:val="00732607"/>
    <w:rsid w:val="007840B7"/>
    <w:rsid w:val="007F24AD"/>
    <w:rsid w:val="00831951"/>
    <w:rsid w:val="00844483"/>
    <w:rsid w:val="00934F1C"/>
    <w:rsid w:val="009D2231"/>
    <w:rsid w:val="00A122DB"/>
    <w:rsid w:val="00AD165F"/>
    <w:rsid w:val="00B47B7A"/>
    <w:rsid w:val="00B646B8"/>
    <w:rsid w:val="00C80BD4"/>
    <w:rsid w:val="00CF3A42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786B7C-B168-48C1-B76A-7E757AE6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Контактные данные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Заголовок 1 Знак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Заголовок 2 Знак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Заголовок 3 Знак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Заголовок 5 Знак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Заголовок 6 Знак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Заголовок Знак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Подзаголовок Знак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Фото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Заголовок 9 Знак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Заголовок 8 Знак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Нижний колонтитул Знак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Таблица отчета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1A2000"/>
  </w:style>
  <w:style w:type="character" w:customStyle="1" w:styleId="33">
    <w:name w:val="Основной текст 3 Знак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A122DB"/>
    <w:rPr>
      <w:szCs w:val="20"/>
    </w:rPr>
  </w:style>
  <w:style w:type="paragraph" w:styleId="22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aza\AppData\Roaming\Microsoft\Templates\&#1057;&#1090;&#1091;&#1076;&#1077;&#1085;&#1095;&#1077;&#1089;&#1082;&#1080;&#1081;%20&#1086;&#1090;&#1095;&#1077;&#1090;%20&#1089;%20&#1090;&#1080;&#1090;&#1091;&#1083;&#1100;&#1085;&#1086;&#1081;%20&#1089;&#1090;&#1088;&#1072;&#1085;&#1080;&#1094;&#1077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14CC5E9E31406B9E27FBBB807CE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84E07-3884-4529-801C-021F094C0D28}"/>
      </w:docPartPr>
      <w:docPartBody>
        <w:p w:rsidR="00000000" w:rsidRDefault="00981217">
          <w:pPr>
            <w:pStyle w:val="FB14CC5E9E31406B9E27FBBB807CEECF"/>
          </w:pPr>
          <w:r w:rsidRPr="00D5413C">
            <w:rPr>
              <w:lang w:bidi="ru-RU"/>
            </w:rPr>
            <w:t>Заголовок отчета</w:t>
          </w:r>
        </w:p>
      </w:docPartBody>
    </w:docPart>
    <w:docPart>
      <w:docPartPr>
        <w:name w:val="F8137830EE1049EEADBC60B26CB75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CA45FD-AFC3-4565-9D98-E41EAA4251B1}"/>
      </w:docPartPr>
      <w:docPartBody>
        <w:p w:rsidR="00000000" w:rsidRDefault="00981217">
          <w:pPr>
            <w:pStyle w:val="F8137830EE1049EEADBC60B26CB7579A"/>
          </w:pPr>
          <w:r w:rsidRPr="00D5413C">
            <w:rPr>
              <w:lang w:bidi="ru-RU"/>
            </w:rPr>
            <w:t>ПОДЗАГОЛОВОК ОТЧЕТА</w:t>
          </w:r>
        </w:p>
      </w:docPartBody>
    </w:docPart>
    <w:docPart>
      <w:docPartPr>
        <w:name w:val="C9E4678B31C44917AD766C8115080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9B6845-BBFB-430C-A4DC-0534ACBF46A4}"/>
      </w:docPartPr>
      <w:docPartBody>
        <w:p w:rsidR="00000000" w:rsidRDefault="00981217">
          <w:pPr>
            <w:pStyle w:val="C9E4678B31C44917AD766C811508092D"/>
          </w:pPr>
          <w:r>
            <w:rPr>
              <w:lang w:bidi="ru-RU"/>
            </w:rPr>
            <w:t>Имя</w:t>
          </w:r>
        </w:p>
      </w:docPartBody>
    </w:docPart>
    <w:docPart>
      <w:docPartPr>
        <w:name w:val="9A1102D06F8B4F85BBC9E566B3CDF1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2FBFC-8FE9-463E-947B-ED3EEFDA5530}"/>
      </w:docPartPr>
      <w:docPartBody>
        <w:p w:rsidR="00000000" w:rsidRDefault="00981217">
          <w:pPr>
            <w:pStyle w:val="9A1102D06F8B4F85BBC9E566B3CDF180"/>
          </w:pPr>
          <w:r>
            <w:rPr>
              <w:lang w:bidi="ru-RU"/>
            </w:rPr>
            <w:t>Название курса</w:t>
          </w:r>
        </w:p>
      </w:docPartBody>
    </w:docPart>
    <w:docPart>
      <w:docPartPr>
        <w:name w:val="461CFBA858D0444D869E0403B27AB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9EB977-49C5-47D4-8D68-25DEE8DF35FE}"/>
      </w:docPartPr>
      <w:docPartBody>
        <w:p w:rsidR="00000000" w:rsidRDefault="00981217">
          <w:pPr>
            <w:pStyle w:val="461CFBA858D0444D869E0403B27AB115"/>
          </w:pPr>
          <w:r>
            <w:rPr>
              <w:lang w:bidi="ru-RU"/>
            </w:rPr>
            <w:t>Дата</w:t>
          </w:r>
        </w:p>
      </w:docPartBody>
    </w:docPart>
    <w:docPart>
      <w:docPartPr>
        <w:name w:val="BAF686A0E0E845D29BE17EAFBB0D8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6EBA4-93A2-4F56-9775-A98C31657EF4}"/>
      </w:docPartPr>
      <w:docPartBody>
        <w:p w:rsidR="00000000" w:rsidRDefault="00981217">
          <w:pPr>
            <w:pStyle w:val="BAF686A0E0E845D29BE17EAFBB0D8332"/>
          </w:pPr>
          <w:r>
            <w:rPr>
              <w:lang w:bidi="ru-RU"/>
            </w:rPr>
            <w:t>Заголовок 1</w:t>
          </w:r>
        </w:p>
      </w:docPartBody>
    </w:docPart>
    <w:docPart>
      <w:docPartPr>
        <w:name w:val="AF4C0C5CEA1D4937B2727D941D10E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024D3-118B-4EDE-9E21-3189C521281A}"/>
      </w:docPartPr>
      <w:docPartBody>
        <w:p w:rsidR="00000000" w:rsidRDefault="00981217">
          <w:pPr>
            <w:pStyle w:val="AF4C0C5CEA1D4937B2727D941D10E569"/>
          </w:pPr>
          <w:r w:rsidRPr="0000355D">
            <w:rPr>
              <w:lang w:bidi="ru-RU"/>
            </w:rPr>
            <w:t>Чтобы изменить замещающий текст на этой странице, выделите его и начните вводить новый текст.</w:t>
          </w:r>
          <w:r w:rsidRPr="0000355D">
            <w:rPr>
              <w:lang w:bidi="ru-RU"/>
            </w:rPr>
            <w:t xml:space="preserve"> Но прежде чем начать ввод текста, ознакомьтесь с советами, которые помогут быстро отформатировать отчет. Вы удивитесь, насколько это просто.</w:t>
          </w:r>
        </w:p>
      </w:docPartBody>
    </w:docPart>
    <w:docPart>
      <w:docPartPr>
        <w:name w:val="23D56DB99DE049AB805A0C9D64210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17F39C-C5A7-4161-B293-78E967D960F6}"/>
      </w:docPartPr>
      <w:docPartBody>
        <w:p w:rsidR="00EE420F" w:rsidRPr="00514122" w:rsidRDefault="00981217" w:rsidP="007021DE">
          <w:pPr>
            <w:pStyle w:val="a"/>
          </w:pPr>
          <w:r w:rsidRPr="00514122">
            <w:rPr>
              <w:lang w:bidi="ru-RU"/>
            </w:rPr>
            <w:t xml:space="preserve">Нужен заголовок? Просто выберите необходимый стиль заголовка в коллекции стилей на вкладке "Главная". </w:t>
          </w:r>
        </w:p>
        <w:p w:rsidR="00EE420F" w:rsidRPr="00514122" w:rsidRDefault="00981217" w:rsidP="007021DE">
          <w:pPr>
            <w:pStyle w:val="a"/>
          </w:pPr>
          <w:r w:rsidRPr="00514122">
            <w:rPr>
              <w:lang w:bidi="ru-RU"/>
            </w:rPr>
            <w:t xml:space="preserve">Обратите </w:t>
          </w:r>
          <w:r w:rsidRPr="00514122">
            <w:rPr>
              <w:lang w:bidi="ru-RU"/>
            </w:rPr>
            <w:t>внимание на другие стили в коллекции, например для цитат, нумерованного списка или этого маркированного списка.</w:t>
          </w:r>
        </w:p>
        <w:p w:rsidR="00000000" w:rsidRDefault="00981217">
          <w:pPr>
            <w:pStyle w:val="23D56DB99DE049AB805A0C9D642105B0"/>
          </w:pPr>
          <w:r w:rsidRPr="00514122">
            <w:rPr>
              <w:lang w:bidi="ru-RU"/>
            </w:rPr>
            <w:t>Чтобы получить наилучшие результаты при выделении текста для копирования или редактирования, не выделяйте вместе с текстом пробелы слева или спр</w:t>
          </w:r>
          <w:r w:rsidRPr="00514122">
            <w:rPr>
              <w:lang w:bidi="ru-RU"/>
            </w:rPr>
            <w:t>ава от него.</w:t>
          </w:r>
        </w:p>
      </w:docPartBody>
    </w:docPart>
    <w:docPart>
      <w:docPartPr>
        <w:name w:val="134C6CD28A444AB8A8D203004BD60B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006D6C-FF78-4535-AAD2-6ED08C179C5D}"/>
      </w:docPartPr>
      <w:docPartBody>
        <w:p w:rsidR="00000000" w:rsidRDefault="00981217">
          <w:pPr>
            <w:pStyle w:val="134C6CD28A444AB8A8D203004BD60BA7"/>
          </w:pPr>
          <w:r>
            <w:rPr>
              <w:lang w:bidi="ru-RU"/>
            </w:rPr>
            <w:t>Заголовок 2</w:t>
          </w:r>
        </w:p>
      </w:docPartBody>
    </w:docPart>
    <w:docPart>
      <w:docPartPr>
        <w:name w:val="68A9D68C21B044E5A550DF5B0FEC0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597997-94C5-4834-B6F2-632FF08074AA}"/>
      </w:docPartPr>
      <w:docPartBody>
        <w:p w:rsidR="00EE420F" w:rsidRDefault="00981217" w:rsidP="007021DE">
          <w:r>
            <w:rPr>
              <w:lang w:bidi="ru-RU"/>
            </w:rPr>
            <w:t>Если эта фотография на титульном листе не подходит для вашего отчета, вы можете легко заменить ее.</w:t>
          </w:r>
        </w:p>
        <w:p w:rsidR="00000000" w:rsidRDefault="00981217">
          <w:pPr>
            <w:pStyle w:val="68A9D68C21B044E5A550DF5B0FEC08A7"/>
          </w:pPr>
          <w:r>
            <w:rPr>
              <w:lang w:bidi="ru-RU"/>
            </w:rPr>
            <w:t xml:space="preserve">Просто удалите заполнитель изображения. </w:t>
          </w:r>
          <w:r w:rsidRPr="0000355D">
            <w:rPr>
              <w:lang w:bidi="ru-RU"/>
            </w:rPr>
            <w:t>Затем на вкладке "Вставка" нажмите кнопку "Рисунки" и выберите один из файлов.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8A23C8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17"/>
    <w:rsid w:val="0098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B14CC5E9E31406B9E27FBBB807CEECF">
    <w:name w:val="FB14CC5E9E31406B9E27FBBB807CEECF"/>
  </w:style>
  <w:style w:type="paragraph" w:customStyle="1" w:styleId="F8137830EE1049EEADBC60B26CB7579A">
    <w:name w:val="F8137830EE1049EEADBC60B26CB7579A"/>
  </w:style>
  <w:style w:type="paragraph" w:customStyle="1" w:styleId="C9E4678B31C44917AD766C811508092D">
    <w:name w:val="C9E4678B31C44917AD766C811508092D"/>
  </w:style>
  <w:style w:type="paragraph" w:customStyle="1" w:styleId="9A1102D06F8B4F85BBC9E566B3CDF180">
    <w:name w:val="9A1102D06F8B4F85BBC9E566B3CDF180"/>
  </w:style>
  <w:style w:type="paragraph" w:customStyle="1" w:styleId="461CFBA858D0444D869E0403B27AB115">
    <w:name w:val="461CFBA858D0444D869E0403B27AB115"/>
  </w:style>
  <w:style w:type="paragraph" w:customStyle="1" w:styleId="BAF686A0E0E845D29BE17EAFBB0D8332">
    <w:name w:val="BAF686A0E0E845D29BE17EAFBB0D8332"/>
  </w:style>
  <w:style w:type="paragraph" w:customStyle="1" w:styleId="AF4C0C5CEA1D4937B2727D941D10E569">
    <w:name w:val="AF4C0C5CEA1D4937B2727D941D10E569"/>
  </w:style>
  <w:style w:type="paragraph" w:styleId="a">
    <w:name w:val="List Bullet"/>
    <w:basedOn w:val="a0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23D56DB99DE049AB805A0C9D642105B0">
    <w:name w:val="23D56DB99DE049AB805A0C9D642105B0"/>
  </w:style>
  <w:style w:type="paragraph" w:customStyle="1" w:styleId="134C6CD28A444AB8A8D203004BD60BA7">
    <w:name w:val="134C6CD28A444AB8A8D203004BD60BA7"/>
  </w:style>
  <w:style w:type="paragraph" w:customStyle="1" w:styleId="68A9D68C21B044E5A550DF5B0FEC08A7">
    <w:name w:val="68A9D68C21B044E5A550DF5B0FEC0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4850-E340-48C0-A6CC-DB2886BC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Студенческий отчет с титульной страницей.dotx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Анатолий Полицын</dc:creator>
  <cp:keywords/>
  <cp:lastModifiedBy>Анатолий Полицын</cp:lastModifiedBy>
  <cp:revision>2</cp:revision>
  <dcterms:created xsi:type="dcterms:W3CDTF">2018-07-23T14:12:00Z</dcterms:created>
  <dcterms:modified xsi:type="dcterms:W3CDTF">2018-07-23T14:13:00Z</dcterms:modified>
  <cp:version/>
</cp:coreProperties>
</file>